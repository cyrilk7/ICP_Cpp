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39F6" w14:textId="6D276F6D" w:rsidR="00B823AA" w:rsidRDefault="00000000" w:rsidP="00264546">
      <w:pPr>
        <w:pStyle w:val="Title"/>
      </w:pPr>
      <w:sdt>
        <w:sdtPr>
          <w:alias w:val="Title:"/>
          <w:tag w:val="Title:"/>
          <w:id w:val="726351117"/>
          <w:placeholder>
            <w:docPart w:val="2D0F7CDD77B24E6C88E921731887C3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461B6">
            <w:t xml:space="preserve">Reflective Paper for </w:t>
          </w:r>
          <w:r w:rsidR="00134C77">
            <w:t>ICP</w:t>
          </w:r>
        </w:sdtContent>
      </w:sdt>
    </w:p>
    <w:p w14:paraId="142C8C82" w14:textId="240894A4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>CS</w:t>
      </w:r>
      <w:r w:rsidR="00134C77">
        <w:rPr>
          <w:rFonts w:asciiTheme="majorHAnsi" w:eastAsiaTheme="majorEastAsia" w:hAnsiTheme="majorHAnsi" w:cstheme="majorBidi"/>
        </w:rPr>
        <w:t>313</w:t>
      </w:r>
      <w:r w:rsidRPr="00264546">
        <w:rPr>
          <w:rFonts w:asciiTheme="majorHAnsi" w:eastAsiaTheme="majorEastAsia" w:hAnsiTheme="majorHAnsi" w:cstheme="majorBidi"/>
        </w:rPr>
        <w:t>: I</w:t>
      </w:r>
      <w:r w:rsidR="00134C77">
        <w:rPr>
          <w:rFonts w:asciiTheme="majorHAnsi" w:eastAsiaTheme="majorEastAsia" w:hAnsiTheme="majorHAnsi" w:cstheme="majorBidi"/>
        </w:rPr>
        <w:t>ntermediate Computer Programming</w:t>
      </w:r>
    </w:p>
    <w:p w14:paraId="6BD163C0" w14:textId="2C06E7C1" w:rsidR="00264546" w:rsidRDefault="00376BB9" w:rsidP="00264546">
      <w:pPr>
        <w:pStyle w:val="Title2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Novem</w:t>
      </w:r>
      <w:r w:rsidR="00264546" w:rsidRPr="00264546">
        <w:rPr>
          <w:rFonts w:asciiTheme="majorHAnsi" w:eastAsiaTheme="majorEastAsia" w:hAnsiTheme="majorHAnsi" w:cstheme="majorBidi"/>
        </w:rPr>
        <w:t xml:space="preserve">ber </w:t>
      </w:r>
      <w:r>
        <w:rPr>
          <w:rFonts w:asciiTheme="majorHAnsi" w:eastAsiaTheme="majorEastAsia" w:hAnsiTheme="majorHAnsi" w:cstheme="majorBidi"/>
        </w:rPr>
        <w:t>29</w:t>
      </w:r>
      <w:r w:rsidR="009461B6" w:rsidRPr="009461B6">
        <w:rPr>
          <w:rFonts w:asciiTheme="majorHAnsi" w:eastAsiaTheme="majorEastAsia" w:hAnsiTheme="majorHAnsi" w:cstheme="majorBidi"/>
          <w:vertAlign w:val="superscript"/>
        </w:rPr>
        <w:t>th</w:t>
      </w:r>
      <w:r w:rsidR="00264546" w:rsidRPr="00264546">
        <w:rPr>
          <w:rFonts w:asciiTheme="majorHAnsi" w:eastAsiaTheme="majorEastAsia" w:hAnsiTheme="majorHAnsi" w:cstheme="majorBidi"/>
        </w:rPr>
        <w:t>, 2022</w:t>
      </w:r>
    </w:p>
    <w:p w14:paraId="42CF9FCA" w14:textId="77777777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>Bernd Osafo Opoku-Boadu</w:t>
      </w:r>
    </w:p>
    <w:p w14:paraId="3FEE48CD" w14:textId="2E0DF746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 xml:space="preserve">Dr. </w:t>
      </w:r>
      <w:r w:rsidR="009461B6">
        <w:rPr>
          <w:rFonts w:asciiTheme="majorHAnsi" w:eastAsiaTheme="majorEastAsia" w:hAnsiTheme="majorHAnsi" w:cstheme="majorBidi"/>
        </w:rPr>
        <w:t xml:space="preserve">David </w:t>
      </w:r>
      <w:r>
        <w:rPr>
          <w:rFonts w:asciiTheme="majorHAnsi" w:eastAsiaTheme="majorEastAsia" w:hAnsiTheme="majorHAnsi" w:cstheme="majorBidi"/>
        </w:rPr>
        <w:t>Ebo Agyepon-Yamoah</w:t>
      </w:r>
    </w:p>
    <w:p w14:paraId="1CECAA41" w14:textId="6FF34275" w:rsidR="00E81978" w:rsidRPr="00794B6C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F21F1A8410DC4EABB3867162D30C79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34C77" w:rsidRPr="00794B6C">
            <w:rPr>
              <w:b/>
              <w:bCs/>
            </w:rPr>
            <w:t>Reflective Paper for ICP</w:t>
          </w:r>
        </w:sdtContent>
      </w:sdt>
    </w:p>
    <w:p w14:paraId="00D85D3C" w14:textId="580FB76A" w:rsidR="00355DCA" w:rsidRDefault="00BE2FF2" w:rsidP="003659C1">
      <w:r>
        <w:t xml:space="preserve">After reading through the instructions, I </w:t>
      </w:r>
      <w:r w:rsidR="00B726C1">
        <w:t>thought that the work would be easy to finish since it involved translating written code in Java to C++. The syntax is similar so I didn’t think much of it until the time to start translation was due.</w:t>
      </w:r>
      <w:r w:rsidR="00B7761C">
        <w:t xml:space="preserve"> </w:t>
      </w:r>
    </w:p>
    <w:p w14:paraId="33B46A46" w14:textId="77777777" w:rsidR="009501B0" w:rsidRDefault="00170165" w:rsidP="00491A46">
      <w:r>
        <w:t xml:space="preserve">I handled the reading from the file aspect of the project. I thought it would be a breeze since I’ve done file reading in python and java so C++ should not be any different but </w:t>
      </w:r>
      <w:r w:rsidR="00760FD5">
        <w:t xml:space="preserve">I was very wrong. In the Java implementation, I used a HashMap in handling the contents of the file but it was not available in C++. After searching for a similar </w:t>
      </w:r>
      <w:r w:rsidR="0071494A">
        <w:t>structure,</w:t>
      </w:r>
      <w:r w:rsidR="00760FD5">
        <w:t xml:space="preserve"> </w:t>
      </w:r>
      <w:r w:rsidR="00CD00F2">
        <w:t>I could use, I came across the unordered map which is kind of C++’s equivalent of a HashMap even though they don’t function the same way.</w:t>
      </w:r>
      <w:r w:rsidR="0071494A">
        <w:t xml:space="preserve"> </w:t>
      </w:r>
    </w:p>
    <w:p w14:paraId="6DFC3C24" w14:textId="4C59FFBA" w:rsidR="007947B5" w:rsidRDefault="0071494A" w:rsidP="00491A46">
      <w:pPr>
        <w:rPr>
          <w:rFonts w:ascii="Times New Roman" w:hAnsi="Times New Roman" w:cs="Times New Roman"/>
        </w:rPr>
      </w:pPr>
      <w:r>
        <w:t xml:space="preserve">The file </w:t>
      </w:r>
      <w:r w:rsidR="007947B5">
        <w:rPr>
          <w:rFonts w:ascii="Times New Roman" w:hAnsi="Times New Roman" w:cs="Times New Roman"/>
        </w:rPr>
        <w:t>contents</w:t>
      </w:r>
      <w:r>
        <w:rPr>
          <w:rFonts w:ascii="Times New Roman" w:hAnsi="Times New Roman" w:cs="Times New Roman"/>
        </w:rPr>
        <w:t xml:space="preserve"> were stored</w:t>
      </w:r>
      <w:r w:rsidR="007947B5">
        <w:rPr>
          <w:rFonts w:ascii="Times New Roman" w:hAnsi="Times New Roman" w:cs="Times New Roman"/>
        </w:rPr>
        <w:t xml:space="preserve"> in an unordered map</w:t>
      </w:r>
      <w:r>
        <w:rPr>
          <w:rFonts w:ascii="Times New Roman" w:hAnsi="Times New Roman" w:cs="Times New Roman"/>
        </w:rPr>
        <w:t xml:space="preserve"> to make </w:t>
      </w:r>
      <w:r w:rsidR="007947B5">
        <w:rPr>
          <w:rFonts w:ascii="Times New Roman" w:hAnsi="Times New Roman" w:cs="Times New Roman"/>
        </w:rPr>
        <w:t>the data</w:t>
      </w:r>
      <w:r>
        <w:rPr>
          <w:rFonts w:ascii="Times New Roman" w:hAnsi="Times New Roman" w:cs="Times New Roman"/>
        </w:rPr>
        <w:t xml:space="preserve"> </w:t>
      </w:r>
      <w:r w:rsidR="00E63D22">
        <w:rPr>
          <w:rFonts w:ascii="Times New Roman" w:hAnsi="Times New Roman" w:cs="Times New Roman"/>
        </w:rPr>
        <w:t xml:space="preserve">that would be needed </w:t>
      </w:r>
      <w:r>
        <w:rPr>
          <w:rFonts w:ascii="Times New Roman" w:hAnsi="Times New Roman" w:cs="Times New Roman"/>
        </w:rPr>
        <w:t>easily accessible</w:t>
      </w:r>
      <w:r w:rsidR="007947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7947B5">
        <w:rPr>
          <w:rFonts w:ascii="Times New Roman" w:hAnsi="Times New Roman" w:cs="Times New Roman"/>
        </w:rPr>
        <w:t xml:space="preserve"> corresponding object was created</w:t>
      </w:r>
      <w:r w:rsidR="009E0966">
        <w:rPr>
          <w:rFonts w:ascii="Times New Roman" w:hAnsi="Times New Roman" w:cs="Times New Roman"/>
        </w:rPr>
        <w:t xml:space="preserve"> for every file t</w:t>
      </w:r>
      <w:r w:rsidR="00FF6C75">
        <w:rPr>
          <w:rFonts w:ascii="Times New Roman" w:hAnsi="Times New Roman" w:cs="Times New Roman"/>
        </w:rPr>
        <w:t>hat was read.</w:t>
      </w:r>
      <w:r w:rsidR="007947B5">
        <w:rPr>
          <w:rFonts w:ascii="Times New Roman" w:hAnsi="Times New Roman" w:cs="Times New Roman"/>
        </w:rPr>
        <w:t xml:space="preserve"> </w:t>
      </w:r>
      <w:r w:rsidR="009E0966">
        <w:rPr>
          <w:rFonts w:ascii="Times New Roman" w:hAnsi="Times New Roman" w:cs="Times New Roman"/>
        </w:rPr>
        <w:t xml:space="preserve">For example, the airport file which was read had an object created using crucial data from the file </w:t>
      </w:r>
      <w:r w:rsidR="00491A46">
        <w:rPr>
          <w:rFonts w:ascii="Times New Roman" w:hAnsi="Times New Roman" w:cs="Times New Roman"/>
        </w:rPr>
        <w:t>which would be needed.</w:t>
      </w:r>
    </w:p>
    <w:p w14:paraId="2F8CC59A" w14:textId="1037EBB4" w:rsidR="007A73C1" w:rsidRDefault="007A73C1" w:rsidP="00491A46">
      <w:r>
        <w:rPr>
          <w:rFonts w:ascii="Times New Roman" w:hAnsi="Times New Roman" w:cs="Times New Roman"/>
        </w:rPr>
        <w:t xml:space="preserve">Another thing that was quite bothersome was trying to adapt to the code structure used in C++ where a class file just contains the constructor and ‘abstract’ methods that are </w:t>
      </w:r>
      <w:r w:rsidR="009501B0">
        <w:rPr>
          <w:rFonts w:ascii="Times New Roman" w:hAnsi="Times New Roman" w:cs="Times New Roman"/>
        </w:rPr>
        <w:t>implemented in a .cpp file.</w:t>
      </w:r>
    </w:p>
    <w:p w14:paraId="7B6A2B64" w14:textId="2B5DC1E5" w:rsidR="000972CA" w:rsidRDefault="000B6AB9" w:rsidP="003659C1">
      <w:r>
        <w:t>What I learnt from this project is that translating code is not as easy as it seems. Sometimes it is better to start from scratch</w:t>
      </w:r>
      <w:r w:rsidR="00F26D84">
        <w:t xml:space="preserve"> even if you have already implemented the solution in another language since every language comes with its way of doing things.</w:t>
      </w:r>
    </w:p>
    <w:p w14:paraId="131A4ACD" w14:textId="77777777" w:rsidR="009501B0" w:rsidRPr="00C31D30" w:rsidRDefault="009501B0" w:rsidP="003659C1"/>
    <w:sectPr w:rsidR="009501B0" w:rsidRPr="00C31D3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D986" w14:textId="77777777" w:rsidR="00213113" w:rsidRDefault="00213113">
      <w:pPr>
        <w:spacing w:line="240" w:lineRule="auto"/>
      </w:pPr>
      <w:r>
        <w:separator/>
      </w:r>
    </w:p>
    <w:p w14:paraId="7F8F9177" w14:textId="77777777" w:rsidR="00213113" w:rsidRDefault="00213113"/>
  </w:endnote>
  <w:endnote w:type="continuationSeparator" w:id="0">
    <w:p w14:paraId="5A8CFDE0" w14:textId="77777777" w:rsidR="00213113" w:rsidRDefault="00213113">
      <w:pPr>
        <w:spacing w:line="240" w:lineRule="auto"/>
      </w:pPr>
      <w:r>
        <w:continuationSeparator/>
      </w:r>
    </w:p>
    <w:p w14:paraId="6DF459D5" w14:textId="77777777" w:rsidR="00213113" w:rsidRDefault="00213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2B9C" w14:textId="77777777" w:rsidR="00213113" w:rsidRDefault="00213113">
      <w:pPr>
        <w:spacing w:line="240" w:lineRule="auto"/>
      </w:pPr>
      <w:r>
        <w:separator/>
      </w:r>
    </w:p>
    <w:p w14:paraId="6BB6F7B4" w14:textId="77777777" w:rsidR="00213113" w:rsidRDefault="00213113"/>
  </w:footnote>
  <w:footnote w:type="continuationSeparator" w:id="0">
    <w:p w14:paraId="57967D7B" w14:textId="77777777" w:rsidR="00213113" w:rsidRDefault="00213113">
      <w:pPr>
        <w:spacing w:line="240" w:lineRule="auto"/>
      </w:pPr>
      <w:r>
        <w:continuationSeparator/>
      </w:r>
    </w:p>
    <w:p w14:paraId="4358C887" w14:textId="77777777" w:rsidR="00213113" w:rsidRDefault="002131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E58" w14:textId="4A1960BB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3349C57ACBC46B4B6A51F0E214D57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6227">
          <w:rPr>
            <w:rStyle w:val="Strong"/>
          </w:rPr>
          <w:t>REFLECTIVE ESSAY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08BE" w14:textId="16FE9727" w:rsidR="00E81978" w:rsidRDefault="005D3A03">
    <w:pPr>
      <w:pStyle w:val="Header"/>
      <w:rPr>
        <w:rStyle w:val="Strong"/>
      </w:rPr>
    </w:pPr>
    <w:r>
      <w:t>R</w:t>
    </w:r>
    <w:r w:rsidR="00066227">
      <w:t>EFLECTIVE ESSAY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4173578">
    <w:abstractNumId w:val="9"/>
  </w:num>
  <w:num w:numId="2" w16cid:durableId="357315503">
    <w:abstractNumId w:val="7"/>
  </w:num>
  <w:num w:numId="3" w16cid:durableId="1417555663">
    <w:abstractNumId w:val="6"/>
  </w:num>
  <w:num w:numId="4" w16cid:durableId="1202746551">
    <w:abstractNumId w:val="5"/>
  </w:num>
  <w:num w:numId="5" w16cid:durableId="128981011">
    <w:abstractNumId w:val="4"/>
  </w:num>
  <w:num w:numId="6" w16cid:durableId="1862432866">
    <w:abstractNumId w:val="8"/>
  </w:num>
  <w:num w:numId="7" w16cid:durableId="1202666244">
    <w:abstractNumId w:val="3"/>
  </w:num>
  <w:num w:numId="8" w16cid:durableId="143938517">
    <w:abstractNumId w:val="2"/>
  </w:num>
  <w:num w:numId="9" w16cid:durableId="2035034796">
    <w:abstractNumId w:val="1"/>
  </w:num>
  <w:num w:numId="10" w16cid:durableId="1170875356">
    <w:abstractNumId w:val="0"/>
  </w:num>
  <w:num w:numId="11" w16cid:durableId="1932275583">
    <w:abstractNumId w:val="9"/>
    <w:lvlOverride w:ilvl="0">
      <w:startOverride w:val="1"/>
    </w:lvlOverride>
  </w:num>
  <w:num w:numId="12" w16cid:durableId="1895852354">
    <w:abstractNumId w:val="13"/>
  </w:num>
  <w:num w:numId="13" w16cid:durableId="1205798912">
    <w:abstractNumId w:val="11"/>
  </w:num>
  <w:num w:numId="14" w16cid:durableId="1432042471">
    <w:abstractNumId w:val="10"/>
  </w:num>
  <w:num w:numId="15" w16cid:durableId="1427262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tjSwtDAzNjA0MDdU0lEKTi0uzszPAykwqgUAipulVCwAAAA="/>
  </w:docVars>
  <w:rsids>
    <w:rsidRoot w:val="00753882"/>
    <w:rsid w:val="00065E0B"/>
    <w:rsid w:val="00066227"/>
    <w:rsid w:val="000972CA"/>
    <w:rsid w:val="000B6AB9"/>
    <w:rsid w:val="000C4B93"/>
    <w:rsid w:val="000D3F41"/>
    <w:rsid w:val="00134C77"/>
    <w:rsid w:val="00170165"/>
    <w:rsid w:val="001A0C4A"/>
    <w:rsid w:val="00202BDE"/>
    <w:rsid w:val="00213113"/>
    <w:rsid w:val="00217BF7"/>
    <w:rsid w:val="002310BA"/>
    <w:rsid w:val="00264546"/>
    <w:rsid w:val="00287675"/>
    <w:rsid w:val="00351029"/>
    <w:rsid w:val="00355DCA"/>
    <w:rsid w:val="003659C1"/>
    <w:rsid w:val="00376BB9"/>
    <w:rsid w:val="00491A46"/>
    <w:rsid w:val="004A5BC0"/>
    <w:rsid w:val="00551A02"/>
    <w:rsid w:val="005534FA"/>
    <w:rsid w:val="0055556C"/>
    <w:rsid w:val="005D3A03"/>
    <w:rsid w:val="0063282B"/>
    <w:rsid w:val="00677510"/>
    <w:rsid w:val="006E5CEA"/>
    <w:rsid w:val="006F7114"/>
    <w:rsid w:val="0071494A"/>
    <w:rsid w:val="00717416"/>
    <w:rsid w:val="00753882"/>
    <w:rsid w:val="00760FD5"/>
    <w:rsid w:val="007947B5"/>
    <w:rsid w:val="00794B6C"/>
    <w:rsid w:val="007A73C1"/>
    <w:rsid w:val="007C264B"/>
    <w:rsid w:val="008002C0"/>
    <w:rsid w:val="00820EAC"/>
    <w:rsid w:val="00835230"/>
    <w:rsid w:val="00852B38"/>
    <w:rsid w:val="008C5323"/>
    <w:rsid w:val="008C7DD4"/>
    <w:rsid w:val="0093514C"/>
    <w:rsid w:val="009461B6"/>
    <w:rsid w:val="00946A3C"/>
    <w:rsid w:val="009501B0"/>
    <w:rsid w:val="009A6A3B"/>
    <w:rsid w:val="009E0966"/>
    <w:rsid w:val="00A24955"/>
    <w:rsid w:val="00A77404"/>
    <w:rsid w:val="00A827DE"/>
    <w:rsid w:val="00B1680C"/>
    <w:rsid w:val="00B726C1"/>
    <w:rsid w:val="00B7761C"/>
    <w:rsid w:val="00B823AA"/>
    <w:rsid w:val="00BA45DB"/>
    <w:rsid w:val="00BE2FF2"/>
    <w:rsid w:val="00BF4184"/>
    <w:rsid w:val="00C0601E"/>
    <w:rsid w:val="00C31D30"/>
    <w:rsid w:val="00CA203F"/>
    <w:rsid w:val="00CA70D6"/>
    <w:rsid w:val="00CD00F2"/>
    <w:rsid w:val="00CD6E39"/>
    <w:rsid w:val="00CF6E91"/>
    <w:rsid w:val="00D14820"/>
    <w:rsid w:val="00D475E6"/>
    <w:rsid w:val="00D85B68"/>
    <w:rsid w:val="00E6004D"/>
    <w:rsid w:val="00E63D22"/>
    <w:rsid w:val="00E63F63"/>
    <w:rsid w:val="00E81978"/>
    <w:rsid w:val="00F07487"/>
    <w:rsid w:val="00F26D84"/>
    <w:rsid w:val="00F379B7"/>
    <w:rsid w:val="00F40748"/>
    <w:rsid w:val="00F525FA"/>
    <w:rsid w:val="00F75C91"/>
    <w:rsid w:val="00FF2002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BD45"/>
  <w15:chartTrackingRefBased/>
  <w15:docId w15:val="{577036C8-5B8C-480A-868C-7B3393D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d\AppData\Local\Packages\Microsoft.Office.Desktop_8wekyb3d8bbwe\LocalCache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F7CDD77B24E6C88E921731887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69F48-FDBB-4015-983E-2D25C294ECA2}"/>
      </w:docPartPr>
      <w:docPartBody>
        <w:p w:rsidR="009F2B42" w:rsidRDefault="00000000">
          <w:pPr>
            <w:pStyle w:val="2D0F7CDD77B24E6C88E921731887C393"/>
          </w:pPr>
          <w:r>
            <w:t>[Title Here, up to 12 Words, on One to Two Lines]</w:t>
          </w:r>
        </w:p>
      </w:docPartBody>
    </w:docPart>
    <w:docPart>
      <w:docPartPr>
        <w:name w:val="F21F1A8410DC4EABB3867162D30C7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C464-A235-458D-99FD-D440A50B7E34}"/>
      </w:docPartPr>
      <w:docPartBody>
        <w:p w:rsidR="009F2B42" w:rsidRDefault="00000000">
          <w:pPr>
            <w:pStyle w:val="F21F1A8410DC4EABB3867162D30C798E"/>
          </w:pPr>
          <w:r>
            <w:t>[Title Here, up to 12 Words, on One to Two Lines]</w:t>
          </w:r>
        </w:p>
      </w:docPartBody>
    </w:docPart>
    <w:docPart>
      <w:docPartPr>
        <w:name w:val="93349C57ACBC46B4B6A51F0E214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1FD1-D974-4F7D-A2A8-E337423E4EAF}"/>
      </w:docPartPr>
      <w:docPartBody>
        <w:p w:rsidR="009F2B42" w:rsidRDefault="00000000">
          <w:pPr>
            <w:pStyle w:val="93349C57ACBC46B4B6A51F0E214D575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DD"/>
    <w:rsid w:val="00264380"/>
    <w:rsid w:val="00854EDD"/>
    <w:rsid w:val="009F2B42"/>
    <w:rsid w:val="00B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0F7CDD77B24E6C88E921731887C393">
    <w:name w:val="2D0F7CDD77B24E6C88E921731887C3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21F1A8410DC4EABB3867162D30C798E">
    <w:name w:val="F21F1A8410DC4EABB3867162D30C798E"/>
  </w:style>
  <w:style w:type="paragraph" w:customStyle="1" w:styleId="93349C57ACBC46B4B6A51F0E214D575A">
    <w:name w:val="93349C57ACBC46B4B6A51F0E214D5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REFLECTIVE ESSAY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557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Reflective Paper for ICP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Reflective Paper for ICP</dc:title>
  <dc:subject/>
  <dc:creator>Bernd</dc:creator>
  <cp:keywords/>
  <dc:description/>
  <cp:lastModifiedBy>ob.bernd@gmail.com</cp:lastModifiedBy>
  <cp:revision>6</cp:revision>
  <dcterms:created xsi:type="dcterms:W3CDTF">2022-09-30T09:53:00Z</dcterms:created>
  <dcterms:modified xsi:type="dcterms:W3CDTF">2022-11-29T23:18:00Z</dcterms:modified>
</cp:coreProperties>
</file>